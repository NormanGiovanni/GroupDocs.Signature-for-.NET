
<file path=[Content_Types].xml><?xml version="1.0" encoding="utf-8"?>
<Types xmlns="http://schemas.openxmlformats.org/package/2006/content-types">
  <Default Extension="sigs" ContentType="application/vnd.openxmlformats-package.digital-signature-origin"/>
  <Default Extension="rels" ContentType="application/vnd.openxmlformats-package.relationships+xml"/>
  <Default Extension="xml" ContentType="application/xml"/>
  <Override PartName="/_xmlsignatures/sig1.xml" ContentType="application/vnd.openxmlformats-package.digital-signature-xmlsignature+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digital-signature/origin" Target="_xmlsignatures/origin.sig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BE" w:rsidRDefault="0001193E">
      <w:pPr>
        <w:pStyle w:val="Title"/>
      </w:pPr>
      <w:proofErr w:type="spellStart"/>
      <w:r>
        <w:t>GroupDocs.Signature</w:t>
      </w:r>
      <w:proofErr w:type="spellEnd"/>
    </w:p>
    <w:p w:rsidR="00E35DBE" w:rsidRDefault="0001193E">
      <w:pPr>
        <w:pStyle w:val="Heading1"/>
      </w:pPr>
      <w:r>
        <w:t>Digital S</w:t>
      </w:r>
      <w:bookmarkStart w:id="0" w:name="_GoBack"/>
      <w:bookmarkEnd w:id="0"/>
      <w:r>
        <w:t>ignatures</w:t>
      </w:r>
    </w:p>
    <w:p w:rsidR="00E35DBE" w:rsidRDefault="00DF6FE4">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35DBE" w:rsidRDefault="00DF6FE4">
      <w:r>
        <w:t>Go ahead and get started.</w:t>
      </w:r>
    </w:p>
    <w:sectPr w:rsidR="00E3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3E"/>
    <w:rsid w:val="0001193E"/>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&#65279;<?xml version="1.0" encoding="utf-8" standalone="yes"?><Relationships xmlns="http://schemas.openxmlformats.org/package/2006/relationships"><Relationship Id="rId1" Type="http://schemas.openxmlformats.org/package/2006/relationships/digital-signature/signature" Target="sig1.xml" /></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tTlTHGgLyZo1CXMVh0tCZfUJ1bE=</DigestValue>
    </Reference>
    <Reference URI="#idOfficeObject" Type="http://www.w3.org/2000/09/xmldsig#Object">
      <DigestMethod Algorithm="http://www.w3.org/2000/09/xmldsig#sha1"/>
      <DigestValue>FwD7yDtIPSQ7GnCGTCT30V0Z258=</DigestValue>
    </Reference>
  </SignedInfo>
  <SignatureValue>ySnSYHCldcKuGH2/4uYHRCK//JAOtPgGtrSQXu/bSNuFB+CYWS/Bw1fJJWjMGY6nnEvsvF+7T6p587FHaJmX4u2oGv+75xbGT4LQ3oXQDynzpM9n8xYURG3nY38vhSzIiNbTNN5YzNt5Dn3mjRsVlb57u4jKtNLHjcHjNr1vXLE=</SignatureValue>
  <KeyInfo>
    <KeyValue>
      <RSAKeyValue>
        <Modulus>yvq3iUs+i1m9O0igqlhvlA8KAqaq+6hYQ3y5UI59pQSANILUXLEUHSmjMy5A7tslWd/+MrcEI/4q4WtHvU1Zk9kjGluHByKrAjIt2/ZLEx52Lkkjmj4zKY0oRmEfG0ce28ft4C4eBCUfTnCDlcVXRJGESabExyFtC2pFyXh33/k=</Modulus>
        <Exponent>AQAB</Exponent>
      </RSAKeyValue>
    </KeyValue>
    <X509Data>
      <X509Certificate>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</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mdssi:RelationshipReference SourceId="rId4"/>
          </Transform>
          <Transform Algorithm="http://www.w3.org/TR/2001/REC-xml-c14n-20010315"/>
        </Transforms>
        <DigestMethod Algorithm="http://www.w3.org/2000/09/xmldsig#sha1"/>
        <DigestValue>6vF4imC/591krHhCiMuI7giv77w=</DigestValue>
      </Reference>
      <Reference URI="/customXml/_rels/item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IUpafhmuzUK+ogt/TpNuSucdEFA=</DigestValue>
      </Reference>
      <Reference URI="/customXml/item1.xml?ContentType=application/xml">
        <DigestMethod Algorithm="http://www.w3.org/2000/09/xmldsig#sha1"/>
        <DigestValue>IbQ3iy4xm4AgtAm/JxIEnvQuAZA=</DigestValue>
      </Reference>
      <Reference URI="/customXml/itemProps1.xml?ContentType=application/vnd.openxmlformats-officedocument.customXmlProperties+xml">
        <DigestMethod Algorithm="http://www.w3.org/2000/09/xmldsig#sha1"/>
        <DigestValue>HcGy0SMU50hiG/p9M1vBgz2W404=</DigestValue>
      </Reference>
      <Reference URI="/docProps/custom.xml?ContentType=application/vnd.openxmlformats-officedocument.custom-properties+xml">
        <DigestMethod Algorithm="http://www.w3.org/2000/09/xmldsig#sha1"/>
        <DigestValue>L48VC+1ulzMSSyolTfxRBTlPioo=</DigestValue>
      </Reference>
      <Reference URI="/word/_rels/document.xml.rels?ContentType=application/vnd.openxmlformats-package.relationships+xml">
        <Transforms>
          <Transform Algorithm="http://schemas.openxmlformats.org/package/2006/RelationshipTransform">
            <mdssi:RelationshipReference SourceId="rId1"/>
            <mdssi:RelationshipReference SourceId="rId2"/>
            <mdssi:RelationshipReference SourceId="rId3"/>
            <mdssi:RelationshipReference SourceId="rId4"/>
            <mdssi:RelationshipReference SourceId="rId5"/>
            <mdssi:RelationshipReference SourceId="rId6"/>
            <mdssi:RelationshipReference SourceId="rId7"/>
          </Transform>
          <Transform Algorithm="http://www.w3.org/TR/2001/REC-xml-c14n-20010315"/>
        </Transforms>
        <DigestMethod Algorithm="http://www.w3.org/2000/09/xmldsig#sha1"/>
        <DigestValue>BwH66TEcEv/HhlW0GHsmq6DrI6U=</DigestValue>
      </Reference>
      <Reference URI="/word/document.xml?ContentType=application/vnd.openxmlformats-officedocument.wordprocessingml.document.main+xml">
        <DigestMethod Algorithm="http://www.w3.org/2000/09/xmldsig#sha1"/>
        <DigestValue>wn7TVGKoz4c3pg5jYxnP86lVKYY=</DigestValue>
      </Reference>
      <Reference URI="/word/fontTable.xml?ContentType=application/vnd.openxmlformats-officedocument.wordprocessingml.fontTable+xml">
        <DigestMethod Algorithm="http://www.w3.org/2000/09/xmldsig#sha1"/>
        <DigestValue>KY6BzrSaXJhWGFKSVdRAxQlly5Q=</DigestValue>
      </Reference>
      <Reference URI="/word/numbering.xml?ContentType=application/vnd.openxmlformats-officedocument.wordprocessingml.numbering+xml">
        <DigestMethod Algorithm="http://www.w3.org/2000/09/xmldsig#sha1"/>
        <DigestValue>0cftYpN9kfnRb2xWc0gtjqQeQ/c=</DigestValue>
      </Reference>
      <Reference URI="/word/_rels/settings.xml.rels?ContentType=application/vnd.openxmlformats-package.relationships+xml">
        <Transforms>
          <Transform Algorithm="http://schemas.openxmlformats.org/package/2006/RelationshipTransform"/>
          <Transform Algorithm="http://www.w3.org/TR/2001/REC-xml-c14n-20010315"/>
        </Transforms>
        <DigestMethod Algorithm="http://www.w3.org/2000/09/xmldsig#sha1"/>
        <DigestValue>fVlhhWXYMNEYdRpEs8Fqiw2TmE4=</DigestValue>
      </Reference>
      <Reference URI="/word/settings.xml?ContentType=application/vnd.openxmlformats-officedocument.wordprocessingml.settings+xml">
        <DigestMethod Algorithm="http://www.w3.org/2000/09/xmldsig#sha1"/>
        <DigestValue>swOuXMn/TMtCQMtpZcONrQmWdZw=</DigestValue>
      </Reference>
      <Reference URI="/word/styles.xml?ContentType=application/vnd.openxmlformats-officedocument.wordprocessingml.styles+xml">
        <DigestMethod Algorithm="http://www.w3.org/2000/09/xmldsig#sha1"/>
        <DigestValue>JcaP785fqRQOrdiKZUdZ0GJ4RoE=</DigestValue>
      </Reference>
      <Reference URI="/word/theme/theme1.xml?ContentType=application/vnd.openxmlformats-officedocument.theme+xml">
        <DigestMethod Algorithm="http://www.w3.org/2000/09/xmldsig#sha1"/>
        <DigestValue>NLSnttIrY5LNZbOvwIdtv4f0O8c=</DigestValue>
      </Reference>
      <Reference URI="/word/webSettings.xml?ContentType=application/vnd.openxmlformats-officedocument.wordprocessingml.webSettings+xml">
        <DigestMethod Algorithm="http://www.w3.org/2000/09/xmldsig#sha1"/>
        <DigestValue>3JVOoTdOm/LdH4Es4itMnJhpqeU=</DigestValue>
      </Reference>
    </Manifest>
    <SignatureProperties>
      <SignatureProperty Id="idSignatureTime" Target="#idPackageSignature">
        <mdssi:SignatureTime>
          <mdssi:Format>YYYY-MM-DDThh:mm:ssTZD</mdssi:Format>
          <mdssi:Value>2016-05-16T19:11:19Z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6.1</WindowsVersion>
          <OfficeVersion>12.0</OfficeVersion>
          <ApplicationVersion>12.0</ApplicationVersion>
          <Monitors>1</Monitors>
          <HorizontalResolution>1920</HorizontalResolution>
          <VerticalResolution>1200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121</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Atir</dc:creator>
  <cp:keywords/>
  <cp:lastModifiedBy>Muhammad Atir</cp:lastModifiedBy>
  <cp:revision>1</cp:revision>
  <cp:lastPrinted>2016-05-10T07:18:00Z</cp:lastPrinted>
  <dcterms:created xsi:type="dcterms:W3CDTF">2016-05-10T07:17:00Z</dcterms:created>
  <dcterms:modified xsi:type="dcterms:W3CDTF">2016-05-10T09:18:00Z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